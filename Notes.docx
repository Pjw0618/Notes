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98B87" w14:textId="77777777" w:rsidR="000C1E00" w:rsidRDefault="000C1E00" w:rsidP="000C1E00">
      <w:pPr>
        <w:pStyle w:val="Heading1"/>
      </w:pPr>
      <w:r>
        <w:t>Notes</w:t>
      </w:r>
    </w:p>
    <w:p w14:paraId="11CA67AD" w14:textId="2C8C0ECE" w:rsidR="000C1E00" w:rsidRDefault="000C1E00" w:rsidP="000C1E00">
      <w:r>
        <w:t>Jan 5</w:t>
      </w:r>
      <w:r w:rsidRPr="000C1E00">
        <w:rPr>
          <w:vertAlign w:val="superscript"/>
        </w:rPr>
        <w:t>th</w:t>
      </w:r>
      <w:r>
        <w:t>, 20</w:t>
      </w:r>
      <w:bookmarkStart w:id="0" w:name="_GoBack"/>
      <w:bookmarkEnd w:id="0"/>
      <w:r>
        <w:t>18</w:t>
      </w:r>
    </w:p>
    <w:p w14:paraId="1CF82315" w14:textId="77777777" w:rsidR="000C1E00" w:rsidRDefault="000C1E00" w:rsidP="000C1E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While reading: </w:t>
      </w:r>
      <w:hyperlink r:id="rId7" w:history="1">
        <w:r w:rsidRPr="0027516F">
          <w:rPr>
            <w:rStyle w:val="Hyperlink"/>
            <w:rFonts w:asciiTheme="minorEastAsia" w:hAnsiTheme="minorEastAsia"/>
            <w:sz w:val="24"/>
            <w:szCs w:val="24"/>
          </w:rPr>
          <w:t>https://medium.com/javascript-scene/master-the-javascript-interview-what-is-functional-programming-7f218c68b3a0</w:t>
        </w:r>
      </w:hyperlink>
    </w:p>
    <w:p w14:paraId="76668ED4" w14:textId="77777777" w:rsidR="000C1E00" w:rsidRDefault="000C1E00" w:rsidP="000C1E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Functional Programming:</w:t>
      </w:r>
    </w:p>
    <w:p w14:paraId="57824FAE" w14:textId="77777777" w:rsidR="00956F59" w:rsidRDefault="000D3151" w:rsidP="000C1E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Shared state: variable, object, or memory space shared in a scope | property passed between scopes</w:t>
      </w:r>
      <w:r w:rsidR="00956F59">
        <w:rPr>
          <w:rFonts w:asciiTheme="minorEastAsia" w:hAnsiTheme="minorEastAsia"/>
          <w:sz w:val="24"/>
          <w:szCs w:val="24"/>
        </w:rPr>
        <w:t>;</w:t>
      </w:r>
    </w:p>
    <w:p w14:paraId="3D379902" w14:textId="77777777" w:rsidR="00956F59" w:rsidRDefault="00956F59" w:rsidP="000C1E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Functions are timing dependent</w:t>
      </w:r>
    </w:p>
    <w:p w14:paraId="5510B5B6" w14:textId="5C849E67" w:rsidR="001251A4" w:rsidRDefault="00956F59" w:rsidP="000C1E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Immutabilit</w:t>
      </w:r>
      <w:r w:rsidR="001251A4">
        <w:rPr>
          <w:rFonts w:asciiTheme="minorEastAsia" w:hAnsiTheme="minorEastAsia"/>
          <w:sz w:val="24"/>
          <w:szCs w:val="24"/>
        </w:rPr>
        <w:t>y: the data flow will be lossy</w:t>
      </w:r>
    </w:p>
    <w:p w14:paraId="02B12CF1" w14:textId="77777777" w:rsidR="00DB471A" w:rsidRDefault="00D154D2" w:rsidP="000C1E00">
      <w:p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/>
          <w:sz w:val="24"/>
          <w:szCs w:val="24"/>
          <w:lang w:eastAsia="zh-CN"/>
        </w:rPr>
        <w:t>Side effects</w:t>
      </w:r>
    </w:p>
    <w:p w14:paraId="0B587B73" w14:textId="6215D258" w:rsidR="001251A4" w:rsidRDefault="00DB471A" w:rsidP="000C1E00">
      <w:p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1A777A18" wp14:editId="515949F1">
            <wp:extent cx="5939790" cy="4484370"/>
            <wp:effectExtent l="0" t="0" r="3810" b="11430"/>
            <wp:docPr id="1" name="Picture 1" descr="Screen%20Shot%202018-01-06%20at%2010.19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1-06%20at%2010.19.47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A3C5" w14:textId="77777777" w:rsidR="001A445B" w:rsidRDefault="001A445B" w:rsidP="000C1E00">
      <w:pPr>
        <w:rPr>
          <w:rFonts w:asciiTheme="minorEastAsia" w:hAnsiTheme="minorEastAsia"/>
          <w:sz w:val="24"/>
          <w:szCs w:val="24"/>
          <w:lang w:eastAsia="zh-CN"/>
        </w:rPr>
      </w:pPr>
    </w:p>
    <w:p w14:paraId="7A0E8AB7" w14:textId="11CD27F1" w:rsidR="001A445B" w:rsidRDefault="001A445B" w:rsidP="000C1E00">
      <w:r>
        <w:lastRenderedPageBreak/>
        <w:t>Jan 6</w:t>
      </w:r>
      <w:r w:rsidRPr="001A445B">
        <w:rPr>
          <w:vertAlign w:val="superscript"/>
        </w:rPr>
        <w:t>th</w:t>
      </w:r>
      <w:r>
        <w:t>, 2018</w:t>
      </w:r>
    </w:p>
    <w:p w14:paraId="3CAE9D16" w14:textId="57186AD8" w:rsidR="001A445B" w:rsidRDefault="00735880" w:rsidP="000C1E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While reading: </w:t>
      </w:r>
      <w:hyperlink r:id="rId9" w:history="1">
        <w:r w:rsidRPr="0027516F">
          <w:rPr>
            <w:rStyle w:val="Hyperlink"/>
            <w:rFonts w:asciiTheme="minorEastAsia" w:hAnsiTheme="minorEastAsia"/>
            <w:sz w:val="24"/>
            <w:szCs w:val="24"/>
          </w:rPr>
          <w:t>https://medium.com/@dan_abramov/you-might-not-need-redux-be46360cf367</w:t>
        </w:r>
      </w:hyperlink>
    </w:p>
    <w:p w14:paraId="7DE42A69" w14:textId="77777777" w:rsidR="00735880" w:rsidRPr="00735880" w:rsidRDefault="00735880" w:rsidP="000C1E00">
      <w:pPr>
        <w:rPr>
          <w:rFonts w:asciiTheme="minorEastAsia" w:hAnsiTheme="minorEastAsia"/>
          <w:sz w:val="24"/>
          <w:szCs w:val="24"/>
        </w:rPr>
      </w:pPr>
    </w:p>
    <w:sectPr w:rsidR="00735880" w:rsidRPr="00735880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FA3CD" w14:textId="77777777" w:rsidR="00A933C5" w:rsidRDefault="00A933C5">
      <w:r>
        <w:separator/>
      </w:r>
    </w:p>
    <w:p w14:paraId="4D4BAF89" w14:textId="77777777" w:rsidR="00A933C5" w:rsidRDefault="00A933C5"/>
  </w:endnote>
  <w:endnote w:type="continuationSeparator" w:id="0">
    <w:p w14:paraId="0E07624D" w14:textId="77777777" w:rsidR="00A933C5" w:rsidRDefault="00A933C5">
      <w:r>
        <w:continuationSeparator/>
      </w:r>
    </w:p>
    <w:p w14:paraId="4C52E47C" w14:textId="77777777" w:rsidR="00A933C5" w:rsidRDefault="00A933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749D3" w14:textId="77777777" w:rsidR="00F874A0" w:rsidRDefault="00A933C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8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21076" w14:textId="77777777" w:rsidR="00A933C5" w:rsidRDefault="00A933C5">
      <w:r>
        <w:separator/>
      </w:r>
    </w:p>
    <w:p w14:paraId="4B3E4FB7" w14:textId="77777777" w:rsidR="00A933C5" w:rsidRDefault="00A933C5"/>
  </w:footnote>
  <w:footnote w:type="continuationSeparator" w:id="0">
    <w:p w14:paraId="784F311B" w14:textId="77777777" w:rsidR="00A933C5" w:rsidRDefault="00A933C5">
      <w:r>
        <w:continuationSeparator/>
      </w:r>
    </w:p>
    <w:p w14:paraId="111BC6CE" w14:textId="77777777" w:rsidR="00A933C5" w:rsidRDefault="00A933C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A9C00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00"/>
    <w:rsid w:val="000C1E00"/>
    <w:rsid w:val="000D3151"/>
    <w:rsid w:val="001251A4"/>
    <w:rsid w:val="001A445B"/>
    <w:rsid w:val="002F1C7D"/>
    <w:rsid w:val="00632F8E"/>
    <w:rsid w:val="00735880"/>
    <w:rsid w:val="00956F59"/>
    <w:rsid w:val="00A66B7B"/>
    <w:rsid w:val="00A933C5"/>
    <w:rsid w:val="00D154D2"/>
    <w:rsid w:val="00DB471A"/>
    <w:rsid w:val="00F8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57F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1E00"/>
    <w:rPr>
      <w:color w:val="214C5E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1E00"/>
  </w:style>
  <w:style w:type="character" w:customStyle="1" w:styleId="DateChar">
    <w:name w:val="Date Char"/>
    <w:basedOn w:val="DefaultParagraphFont"/>
    <w:link w:val="Date"/>
    <w:uiPriority w:val="99"/>
    <w:semiHidden/>
    <w:rsid w:val="000C1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edium.com/javascript-scene/master-the-javascript-interview-what-is-functional-programming-7f218c68b3a0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medium.com/@dan_abramov/you-might-not-need-redux-be46360cf367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97"/>
    <w:rsid w:val="0014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B1191DCD6B024699AF845D55ECDDE9">
    <w:name w:val="FEB1191DCD6B024699AF845D55ECDDE9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8752DC5546C73F40AE4A3603E5B39055">
    <w:name w:val="8752DC5546C73F40AE4A3603E5B390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15</TotalTime>
  <Pages>2</Pages>
  <Words>100</Words>
  <Characters>574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Peng</dc:creator>
  <cp:keywords/>
  <dc:description/>
  <cp:lastModifiedBy>Jiawen Peng</cp:lastModifiedBy>
  <cp:revision>6</cp:revision>
  <dcterms:created xsi:type="dcterms:W3CDTF">2018-01-05T01:25:00Z</dcterms:created>
  <dcterms:modified xsi:type="dcterms:W3CDTF">2018-01-06T02:43:00Z</dcterms:modified>
</cp:coreProperties>
</file>